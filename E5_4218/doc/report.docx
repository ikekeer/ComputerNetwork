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9171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6A479D8E" wp14:editId="58744C98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8960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00AB454E" wp14:editId="458E6BE5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DBF3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6BDDDC55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95A87AA" w14:textId="5ED9F5E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695509086" w:edGrp="everyone"/>
      <w:r w:rsidR="0072212B">
        <w:rPr>
          <w:rFonts w:ascii="Times New Roman" w:hAnsi="Times New Roman" w:hint="eastAsia"/>
          <w:b/>
          <w:sz w:val="28"/>
          <w:szCs w:val="28"/>
          <w:u w:val="single"/>
        </w:rPr>
        <w:t>五</w:t>
      </w:r>
      <w:permEnd w:id="169550908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953761677" w:edGrp="everyone"/>
      <w:r w:rsidR="005F5736" w:rsidRPr="005F5736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5F5736" w:rsidRPr="005F5736">
        <w:rPr>
          <w:rFonts w:ascii="Times New Roman" w:hAnsi="Times New Roman" w:hint="eastAsia"/>
          <w:b/>
          <w:sz w:val="28"/>
          <w:szCs w:val="28"/>
          <w:u w:val="single"/>
        </w:rPr>
        <w:t xml:space="preserve"> Socket API </w:t>
      </w:r>
      <w:r w:rsidR="005F5736" w:rsidRPr="005F5736">
        <w:rPr>
          <w:rFonts w:ascii="Times New Roman" w:hAnsi="Times New Roman" w:hint="eastAsia"/>
          <w:b/>
          <w:sz w:val="28"/>
          <w:szCs w:val="28"/>
          <w:u w:val="single"/>
        </w:rPr>
        <w:t>实现许可认证软件</w:t>
      </w:r>
      <w:permEnd w:id="95376167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113560E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189998565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18999856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DD933FF" w14:textId="0FAD7EB1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87812902" w:edGrp="everyone"/>
      <w:r w:rsidR="005F5736">
        <w:rPr>
          <w:rFonts w:ascii="Times New Roman" w:hAnsi="Times New Roman" w:hint="eastAsia"/>
          <w:b/>
          <w:sz w:val="28"/>
          <w:szCs w:val="28"/>
          <w:u w:val="single"/>
        </w:rPr>
        <w:t>姬颖超</w:t>
      </w:r>
      <w:permEnd w:id="158781290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0ACA077" w14:textId="62CC1184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5901086" w:edGrp="everyone"/>
      <w:r w:rsidR="005F5736">
        <w:rPr>
          <w:rFonts w:ascii="Times New Roman" w:hAnsi="Times New Roman"/>
          <w:b/>
          <w:sz w:val="28"/>
          <w:szCs w:val="28"/>
          <w:u w:val="single"/>
        </w:rPr>
        <w:t>229</w:t>
      </w:r>
      <w:r>
        <w:rPr>
          <w:rFonts w:ascii="Times New Roman" w:hAnsi="Times New Roman"/>
          <w:b/>
          <w:sz w:val="28"/>
          <w:szCs w:val="28"/>
          <w:u w:val="single"/>
        </w:rPr>
        <w:t>2019</w:t>
      </w:r>
      <w:r w:rsidR="005F5736">
        <w:rPr>
          <w:rFonts w:ascii="Times New Roman" w:hAnsi="Times New Roman"/>
          <w:b/>
          <w:sz w:val="28"/>
          <w:szCs w:val="28"/>
          <w:u w:val="single"/>
        </w:rPr>
        <w:t>2204218</w:t>
      </w:r>
      <w:permEnd w:id="16590108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994E57A" w14:textId="61CFC958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22796851" w:edGrp="everyone"/>
      <w:r w:rsidR="005F5736">
        <w:rPr>
          <w:rFonts w:ascii="Times New Roman" w:hAnsi="Times New Roman"/>
          <w:b/>
          <w:sz w:val="28"/>
          <w:szCs w:val="28"/>
          <w:u w:val="single"/>
        </w:rPr>
        <w:t>4</w:t>
      </w:r>
      <w:permEnd w:id="2022796851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552490947" w:edGrp="everyone"/>
      <w:r w:rsidR="005F5736">
        <w:rPr>
          <w:rFonts w:ascii="Times New Roman" w:hAnsi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155249094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034308B" w14:textId="73203377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70644538" w:edGrp="everyone"/>
      <w:r w:rsidR="005F5736">
        <w:rPr>
          <w:b/>
          <w:sz w:val="28"/>
          <w:szCs w:val="28"/>
        </w:rPr>
        <w:t>4</w:t>
      </w:r>
      <w:permEnd w:id="67064453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05999087" w:edGrp="everyone"/>
      <w:r w:rsidR="005F573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permEnd w:id="30599908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D371950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5D30395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2B3D25B9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63DD05B1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31304F30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255AAFE4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231A944C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14:paraId="4DB7F29D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4E3440F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3DB6B0D1" w14:textId="6A71A381" w:rsidR="00361252" w:rsidRDefault="005F5736" w:rsidP="00361252">
      <w:pPr>
        <w:pStyle w:val="a0"/>
        <w:spacing w:before="120" w:after="120"/>
        <w:ind w:firstLine="480"/>
      </w:pPr>
      <w:permStart w:id="535781853" w:edGrp="everyone"/>
      <w:r w:rsidRPr="005F5736">
        <w:rPr>
          <w:rFonts w:hint="eastAsia"/>
        </w:rPr>
        <w:t>通过完成实验，掌握应用层文件传输的原理</w:t>
      </w:r>
      <w:r w:rsidR="00361252">
        <w:rPr>
          <w:rFonts w:hint="eastAsia"/>
        </w:rPr>
        <w:t>。</w:t>
      </w:r>
    </w:p>
    <w:p w14:paraId="249A699A" w14:textId="3B8BCF59" w:rsidR="005F5736" w:rsidRPr="005F5736" w:rsidRDefault="005F5736" w:rsidP="005F5736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了解传输过程中传输层协议选用、应用层协议设计和协议开发等概念。</w:t>
      </w:r>
    </w:p>
    <w:permEnd w:id="535781853"/>
    <w:p w14:paraId="24AA12B3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2B9C2F86" w14:textId="3A7BCFE9" w:rsidR="00361252" w:rsidRDefault="00361252" w:rsidP="00361252">
      <w:pPr>
        <w:pStyle w:val="a0"/>
        <w:spacing w:before="120" w:after="120"/>
        <w:ind w:firstLine="480"/>
      </w:pPr>
      <w:permStart w:id="1732331076" w:edGrp="everyone"/>
      <w:r>
        <w:t>操作系统</w:t>
      </w:r>
      <w:r w:rsidR="005F5736">
        <w:rPr>
          <w:rFonts w:hint="eastAsia"/>
        </w:rPr>
        <w:t>：</w:t>
      </w:r>
      <w:r w:rsidR="005F5736">
        <w:rPr>
          <w:rFonts w:hint="eastAsia"/>
        </w:rPr>
        <w:t>Win</w:t>
      </w:r>
      <w:r w:rsidR="005F5736">
        <w:t>dows10</w:t>
      </w:r>
      <w:r>
        <w:rPr>
          <w:rFonts w:hint="eastAsia"/>
        </w:rPr>
        <w:t>，</w:t>
      </w:r>
      <w:r>
        <w:t>编程语言</w:t>
      </w:r>
      <w:r w:rsidR="005F5736">
        <w:rPr>
          <w:rFonts w:hint="eastAsia"/>
        </w:rPr>
        <w:t>：</w:t>
      </w:r>
      <w:r w:rsidR="005F5736">
        <w:rPr>
          <w:rFonts w:hint="eastAsia"/>
        </w:rPr>
        <w:t>C++</w:t>
      </w:r>
      <w:r>
        <w:rPr>
          <w:rFonts w:hint="eastAsia"/>
        </w:rPr>
        <w:t>。</w:t>
      </w:r>
    </w:p>
    <w:permEnd w:id="1732331076"/>
    <w:p w14:paraId="21D800FF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28CE27A7" w14:textId="6AAFD9B8" w:rsidR="00FE19BE" w:rsidRDefault="00FE19BE" w:rsidP="00361252">
      <w:pPr>
        <w:pStyle w:val="a0"/>
        <w:spacing w:before="120" w:after="120"/>
        <w:ind w:firstLine="480"/>
      </w:pPr>
      <w:permStart w:id="833034876" w:edGrp="everyone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实验流程</w:t>
      </w:r>
    </w:p>
    <w:p w14:paraId="685C9C29" w14:textId="7EAD1BBF" w:rsidR="00D378AB" w:rsidRDefault="00D378AB" w:rsidP="00361252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以下是服务器端的设计流程：</w:t>
      </w:r>
      <w:r w:rsidR="003C0F1C">
        <w:rPr>
          <w:rFonts w:hint="eastAsia"/>
        </w:rPr>
        <w:t xml:space="preserve"> </w:t>
      </w:r>
      <w:r w:rsidR="003C0F1C">
        <w:t xml:space="preserve"> </w:t>
      </w:r>
    </w:p>
    <w:p w14:paraId="552CC175" w14:textId="4DB792E5" w:rsidR="00FE19BE" w:rsidRDefault="00FE19BE" w:rsidP="0036125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）创建套接字、绑定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D378AB">
        <w:rPr>
          <w:rFonts w:hint="eastAsia"/>
        </w:rPr>
        <w:t>（</w:t>
      </w:r>
      <w:r w:rsidR="00D378AB">
        <w:rPr>
          <w:rFonts w:hint="eastAsia"/>
        </w:rPr>
        <w:t>这里是和本地</w:t>
      </w:r>
      <w:r w:rsidR="00D378AB">
        <w:rPr>
          <w:rFonts w:hint="eastAsia"/>
        </w:rPr>
        <w:t>1</w:t>
      </w:r>
      <w:r w:rsidR="00D378AB">
        <w:t>27.0</w:t>
      </w:r>
      <w:r w:rsidR="00D378AB">
        <w:rPr>
          <w:rFonts w:hint="eastAsia"/>
        </w:rPr>
        <w:t>.</w:t>
      </w:r>
      <w:r w:rsidR="00D378AB">
        <w:t>0.1</w:t>
      </w:r>
      <w:r w:rsidR="00D378AB">
        <w:rPr>
          <w:rFonts w:hint="eastAsia"/>
        </w:rPr>
        <w:t>建立</w:t>
      </w:r>
      <w:r w:rsidR="00D378AB">
        <w:rPr>
          <w:rFonts w:hint="eastAsia"/>
        </w:rPr>
        <w:t>连接）</w:t>
      </w:r>
      <w:r>
        <w:rPr>
          <w:rFonts w:hint="eastAsia"/>
        </w:rPr>
        <w:t>、打开监听</w:t>
      </w:r>
      <w:r w:rsidR="00D378AB">
        <w:rPr>
          <w:rFonts w:hint="eastAsia"/>
        </w:rPr>
        <w:t>，代码如下</w:t>
      </w:r>
    </w:p>
    <w:p w14:paraId="14B7D391" w14:textId="0D500FBE" w:rsidR="00FE19BE" w:rsidRDefault="00FE19BE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DBF4E17" wp14:editId="3447EA3F">
            <wp:extent cx="4686541" cy="344187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F6C" w14:textId="4B333EBC" w:rsidR="00FE19BE" w:rsidRDefault="00D378AB" w:rsidP="0036125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）在端口监听，如果有客户机发起连接，建立一个与客户端通信的线程</w:t>
      </w:r>
    </w:p>
    <w:p w14:paraId="3CF2C701" w14:textId="26159D5A" w:rsidR="00D378AB" w:rsidRDefault="00D378AB" w:rsidP="0036125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D5FD4C8" wp14:editId="4D7F420C">
            <wp:extent cx="5486400" cy="2922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2FD" w14:textId="77777777" w:rsidR="00D378AB" w:rsidRDefault="00D378AB" w:rsidP="0036125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）与客户端进行通信的具体过程：</w:t>
      </w:r>
    </w:p>
    <w:p w14:paraId="26425B1E" w14:textId="46BA1F3E" w:rsidR="00D378AB" w:rsidRDefault="00D378AB" w:rsidP="00D378AB">
      <w:pPr>
        <w:pStyle w:val="a0"/>
        <w:spacing w:before="120" w:after="120"/>
        <w:ind w:firstLineChars="500" w:firstLine="120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接受消息</w:t>
      </w:r>
    </w:p>
    <w:p w14:paraId="6D4D73F3" w14:textId="1AC55BEE" w:rsidR="00D378AB" w:rsidRDefault="00D378AB" w:rsidP="00D378AB">
      <w:pPr>
        <w:pStyle w:val="a0"/>
        <w:spacing w:before="120" w:after="120"/>
        <w:ind w:firstLineChars="500" w:firstLine="1200"/>
        <w:rPr>
          <w:rFonts w:hint="eastAsia"/>
        </w:rPr>
      </w:pPr>
      <w:r>
        <w:rPr>
          <w:noProof/>
        </w:rPr>
        <w:drawing>
          <wp:inline distT="0" distB="0" distL="0" distR="0" wp14:anchorId="20648C42" wp14:editId="4C658ECD">
            <wp:extent cx="4038808" cy="2343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1D5" w14:textId="62C57706" w:rsidR="00D378AB" w:rsidRDefault="00D378AB" w:rsidP="00D378AB">
      <w:pPr>
        <w:pStyle w:val="a0"/>
        <w:spacing w:before="120" w:after="120"/>
        <w:ind w:firstLineChars="500" w:firstLine="1200"/>
      </w:pPr>
      <w:r>
        <w:rPr>
          <w:rFonts w:hint="eastAsia"/>
        </w:rPr>
        <w:t>b</w:t>
      </w:r>
      <w:r>
        <w:t>.</w:t>
      </w:r>
      <w:r w:rsidRPr="00D378AB">
        <w:rPr>
          <w:rFonts w:hint="eastAsia"/>
        </w:rPr>
        <w:t xml:space="preserve"> </w:t>
      </w:r>
      <w:r>
        <w:rPr>
          <w:rFonts w:hint="eastAsia"/>
        </w:rPr>
        <w:t>根据消息做出回复</w:t>
      </w:r>
    </w:p>
    <w:p w14:paraId="512CE8D5" w14:textId="762CF1FC" w:rsidR="001B3012" w:rsidRDefault="00015674" w:rsidP="001B3012">
      <w:pPr>
        <w:pStyle w:val="a0"/>
        <w:spacing w:before="120" w:after="120"/>
        <w:ind w:firstLineChars="500" w:firstLine="1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C38EC" wp14:editId="4830909F">
            <wp:extent cx="3930852" cy="254648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10B6" w14:textId="78332230" w:rsidR="001B3012" w:rsidRDefault="00D378AB" w:rsidP="001B3012">
      <w:pPr>
        <w:pStyle w:val="a0"/>
        <w:spacing w:before="120" w:after="120"/>
        <w:ind w:firstLine="480"/>
      </w:pPr>
      <w:r>
        <w:t xml:space="preserve"> </w:t>
      </w:r>
      <w:r w:rsidR="001B3012">
        <w:rPr>
          <w:rFonts w:hint="eastAsia"/>
        </w:rPr>
        <w:t>（</w:t>
      </w:r>
      <w:r w:rsidR="001B3012">
        <w:t>4</w:t>
      </w:r>
      <w:r w:rsidR="001B3012">
        <w:rPr>
          <w:rFonts w:hint="eastAsia"/>
        </w:rPr>
        <w:t>）服务器响应客户端的几条指令</w:t>
      </w:r>
      <w:r w:rsidR="001B3012">
        <w:rPr>
          <w:rFonts w:hint="eastAsia"/>
        </w:rPr>
        <w:t>：</w:t>
      </w:r>
    </w:p>
    <w:p w14:paraId="5CB37BE7" w14:textId="01BD8C2E" w:rsidR="001B3012" w:rsidRDefault="001B3012" w:rsidP="001B3012">
      <w:pPr>
        <w:pStyle w:val="a0"/>
        <w:spacing w:before="120" w:after="120"/>
        <w:ind w:firstLine="4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[</w:t>
      </w:r>
      <w:r>
        <w:t xml:space="preserve">1]. buy </w:t>
      </w:r>
      <w:r>
        <w:rPr>
          <w:rFonts w:hint="eastAsia"/>
        </w:rPr>
        <w:t>管理员购买许可证</w:t>
      </w:r>
      <w:r>
        <w:rPr>
          <w:rFonts w:hint="eastAsia"/>
        </w:rPr>
        <w:t xml:space="preserve"> </w:t>
      </w:r>
      <w:r>
        <w:t xml:space="preserve">  [2]. run </w:t>
      </w:r>
      <w:r>
        <w:rPr>
          <w:rFonts w:hint="eastAsia"/>
        </w:rPr>
        <w:t>客户端第一次运行程序</w:t>
      </w:r>
    </w:p>
    <w:p w14:paraId="00376DD2" w14:textId="77777777" w:rsidR="001B3012" w:rsidRDefault="001B3012" w:rsidP="001B3012">
      <w:pPr>
        <w:pStyle w:val="a0"/>
        <w:spacing w:before="120" w:after="120"/>
        <w:ind w:firstLine="4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[</w:t>
      </w:r>
      <w:r>
        <w:t xml:space="preserve">3]. exit </w:t>
      </w:r>
      <w:r>
        <w:rPr>
          <w:rFonts w:hint="eastAsia"/>
        </w:rPr>
        <w:t>客户端退出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[</w:t>
      </w:r>
      <w:r>
        <w:t>4].</w:t>
      </w:r>
      <w:r>
        <w:rPr>
          <w:rFonts w:hint="eastAsia"/>
        </w:rPr>
        <w:t>许可之后的其他指令返回</w:t>
      </w:r>
      <w:r>
        <w:rPr>
          <w:rFonts w:hint="eastAsia"/>
        </w:rPr>
        <w:t>e</w:t>
      </w:r>
      <w:r>
        <w:t>xit</w:t>
      </w:r>
    </w:p>
    <w:p w14:paraId="1BFBBEAD" w14:textId="4C3886E4" w:rsidR="003C0F1C" w:rsidRDefault="001B3012" w:rsidP="001B3012">
      <w:pPr>
        <w:pStyle w:val="a0"/>
        <w:spacing w:before="120" w:after="120"/>
        <w:ind w:firstLineChars="300" w:firstLine="720"/>
        <w:rPr>
          <w:rFonts w:hint="eastAsia"/>
        </w:rPr>
      </w:pPr>
      <w:r>
        <w:rPr>
          <w:rFonts w:hint="eastAsia"/>
        </w:rPr>
        <w:t>客户端的程序与服务器端类似，但只需要发送和接受数据，不需要建立多个线程。</w:t>
      </w:r>
    </w:p>
    <w:p w14:paraId="0DDA04A9" w14:textId="77DC88CB" w:rsidR="001B3012" w:rsidRDefault="001B3012" w:rsidP="001B3012">
      <w:pPr>
        <w:pStyle w:val="a0"/>
        <w:spacing w:before="120" w:after="120"/>
        <w:ind w:firstLine="480"/>
      </w:pPr>
      <w:r>
        <w:t>3.</w:t>
      </w:r>
      <w:r>
        <w:t>2</w:t>
      </w:r>
      <w:r>
        <w:t xml:space="preserve"> </w:t>
      </w:r>
      <w:r>
        <w:rPr>
          <w:rFonts w:hint="eastAsia"/>
        </w:rPr>
        <w:t>运行过程</w:t>
      </w:r>
    </w:p>
    <w:p w14:paraId="7FF16FC7" w14:textId="77777777" w:rsidR="001B3012" w:rsidRDefault="001B3012" w:rsidP="001B301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）运行许可证服务器程序，等待连接</w:t>
      </w:r>
    </w:p>
    <w:p w14:paraId="6C5A21D2" w14:textId="77777777" w:rsidR="001B3012" w:rsidRDefault="001B3012" w:rsidP="001B301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）运行客户端程序，建立连接</w:t>
      </w:r>
    </w:p>
    <w:p w14:paraId="191AC77F" w14:textId="6D00D4BA" w:rsidR="003C0F1C" w:rsidRDefault="001B3012" w:rsidP="001B301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）客户端购买许可证后，使用程序</w:t>
      </w:r>
    </w:p>
    <w:p w14:paraId="53EDD9A8" w14:textId="3136BA67" w:rsidR="001B3012" w:rsidRDefault="001B3012" w:rsidP="001B3012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实验结果</w:t>
      </w:r>
    </w:p>
    <w:p w14:paraId="1B99D903" w14:textId="0CA2570B" w:rsidR="001B3012" w:rsidRDefault="00015674" w:rsidP="001B301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）客户端购买证书，服务器返回一个包含</w:t>
      </w:r>
      <w:r>
        <w:t>10</w:t>
      </w:r>
      <w:r>
        <w:rPr>
          <w:rFonts w:hint="eastAsia"/>
        </w:rPr>
        <w:t>位整数的字符串</w:t>
      </w:r>
    </w:p>
    <w:p w14:paraId="21141D22" w14:textId="0B6E25D5" w:rsidR="00015674" w:rsidRDefault="00015674" w:rsidP="00015674">
      <w:pPr>
        <w:pStyle w:val="a0"/>
        <w:spacing w:before="120" w:after="120"/>
        <w:ind w:leftChars="100" w:left="210" w:firstLineChars="100" w:firstLin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644ACC" wp14:editId="24966DB8">
            <wp:extent cx="5274310" cy="2565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9202"/>
                    <a:stretch/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只要客户端未正常发送消息（接受不到客户端的消息），则认为退出</w:t>
      </w:r>
    </w:p>
    <w:p w14:paraId="72AB6B89" w14:textId="1A0D5BAC" w:rsidR="00015674" w:rsidRDefault="00015674" w:rsidP="001B301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8624149" wp14:editId="6C6F857A">
            <wp:extent cx="2648086" cy="15875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A13E" w14:textId="4D5088FA" w:rsidR="00015674" w:rsidRDefault="00015674" w:rsidP="001B301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）一个客户端购买证书，另一个客户端利用证书运行</w:t>
      </w:r>
    </w:p>
    <w:p w14:paraId="25A3B2AB" w14:textId="417E7618" w:rsidR="00015674" w:rsidRDefault="00015674" w:rsidP="001B301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85EA2A9" wp14:editId="4257EC9B">
            <wp:extent cx="5149849" cy="2032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395"/>
                    <a:stretch/>
                  </pic:blipFill>
                  <pic:spPr bwMode="auto">
                    <a:xfrm>
                      <a:off x="0" y="0"/>
                      <a:ext cx="5150115" cy="203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55B6D" w14:textId="4CA89B2F" w:rsidR="00015674" w:rsidRDefault="00015674" w:rsidP="001B301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90B67">
        <w:rPr>
          <w:rFonts w:hint="eastAsia"/>
        </w:rPr>
        <w:t>如果</w:t>
      </w:r>
      <w:r>
        <w:rPr>
          <w:rFonts w:hint="eastAsia"/>
        </w:rPr>
        <w:t>序列号错误，</w:t>
      </w:r>
      <w:r w:rsidR="00190B67">
        <w:rPr>
          <w:rFonts w:hint="eastAsia"/>
        </w:rPr>
        <w:t>则</w:t>
      </w:r>
      <w:r>
        <w:rPr>
          <w:rFonts w:hint="eastAsia"/>
        </w:rPr>
        <w:t>拒绝运行</w:t>
      </w:r>
    </w:p>
    <w:p w14:paraId="4E906D66" w14:textId="3D8518AC" w:rsidR="00015674" w:rsidRDefault="00015674" w:rsidP="001B301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15329E7" wp14:editId="053E2E5B">
            <wp:extent cx="4743450" cy="86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542" b="68613"/>
                    <a:stretch/>
                  </pic:blipFill>
                  <pic:spPr bwMode="auto">
                    <a:xfrm>
                      <a:off x="0" y="0"/>
                      <a:ext cx="474345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5D5B9" w14:textId="77777777" w:rsidR="00190B67" w:rsidRPr="00190B67" w:rsidRDefault="00190B67" w:rsidP="00190B67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）现存问题：</w:t>
      </w:r>
      <w:r w:rsidRPr="00190B67">
        <w:t>发送的数据如果有空格就会被分成两部分发送</w:t>
      </w:r>
    </w:p>
    <w:p w14:paraId="3610607E" w14:textId="46EF366E" w:rsidR="00015674" w:rsidRPr="00190B67" w:rsidRDefault="00190B67" w:rsidP="001B3012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207E6E9" wp14:editId="5E277EE7">
            <wp:extent cx="4267200" cy="3092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095" b="27573"/>
                    <a:stretch/>
                  </pic:blipFill>
                  <pic:spPr bwMode="auto">
                    <a:xfrm>
                      <a:off x="0" y="0"/>
                      <a:ext cx="4267200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ermEnd w:id="833034876"/>
    <w:p w14:paraId="18DB0A11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261DF9EE" w14:textId="77777777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561675702" w:edGrp="everyone"/>
      <w:r>
        <w:rPr>
          <w:rFonts w:hint="eastAsia"/>
        </w:rPr>
        <w:t>h</w:t>
      </w:r>
      <w:r>
        <w:t xml:space="preserve">ttps://www.gitee.com/xxx/xxx  </w:t>
      </w:r>
      <w:r>
        <w:rPr>
          <w:rFonts w:hint="eastAsia"/>
        </w:rPr>
        <w:t>（注意：建议使用码云，</w:t>
      </w:r>
      <w:r w:rsidR="006655AA">
        <w:rPr>
          <w:rFonts w:hint="eastAsia"/>
        </w:rPr>
        <w:t>并设置公开权限；本学期暂不推荐使用</w:t>
      </w:r>
      <w:r w:rsidR="006655AA">
        <w:rPr>
          <w:rFonts w:hint="eastAsia"/>
        </w:rPr>
        <w:t>GitHub</w:t>
      </w:r>
      <w:r w:rsidR="006655AA">
        <w:rPr>
          <w:rFonts w:hint="eastAsia"/>
        </w:rPr>
        <w:t>；</w:t>
      </w:r>
      <w:r>
        <w:rPr>
          <w:rFonts w:hint="eastAsia"/>
        </w:rPr>
        <w:t>如使用厦门大学私有</w:t>
      </w:r>
      <w:r>
        <w:rPr>
          <w:rFonts w:hint="eastAsia"/>
        </w:rPr>
        <w:t>Git</w:t>
      </w:r>
      <w:r>
        <w:rPr>
          <w:rFonts w:hint="eastAsia"/>
        </w:rPr>
        <w:t>服务，</w:t>
      </w:r>
      <w:r w:rsidRPr="000A6C1A">
        <w:rPr>
          <w:rFonts w:hint="eastAsia"/>
        </w:rPr>
        <w:t>应将</w:t>
      </w:r>
      <w:r w:rsidRPr="000A6C1A">
        <w:rPr>
          <w:rFonts w:hint="eastAsia"/>
        </w:rPr>
        <w:t>whuang</w:t>
      </w:r>
      <w:r w:rsidRPr="000A6C1A">
        <w:t>@xmu.edu.cn</w:t>
      </w:r>
      <w:r>
        <w:rPr>
          <w:rFonts w:hint="eastAsia"/>
        </w:rPr>
        <w:t>加入项目成员备查，本段话删除。）</w:t>
      </w:r>
      <w:permEnd w:id="1561675702"/>
    </w:p>
    <w:p w14:paraId="6709EB70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720D2CEB" w14:textId="3BEC9403" w:rsidR="00B607A8" w:rsidRDefault="00B607A8" w:rsidP="00361252">
      <w:pPr>
        <w:pStyle w:val="a0"/>
        <w:spacing w:before="120" w:after="120"/>
        <w:ind w:firstLine="480"/>
      </w:pPr>
      <w:permStart w:id="1413959757" w:edGrp="everyone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深入认识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：</w:t>
      </w:r>
    </w:p>
    <w:p w14:paraId="7E81281B" w14:textId="2B861ADE" w:rsidR="00B607A8" w:rsidRDefault="00B607A8" w:rsidP="00361252">
      <w:pPr>
        <w:pStyle w:val="a0"/>
        <w:spacing w:before="120" w:after="120"/>
        <w:ind w:firstLine="480"/>
      </w:pPr>
      <w:r w:rsidRPr="00B607A8">
        <w:rPr>
          <w:rFonts w:hint="eastAsia"/>
        </w:rPr>
        <w:t>Socket</w:t>
      </w:r>
      <w:r w:rsidRPr="00B607A8">
        <w:rPr>
          <w:rFonts w:hint="eastAsia"/>
        </w:rPr>
        <w:t>作为应用层与</w:t>
      </w:r>
      <w:r w:rsidRPr="00B607A8">
        <w:rPr>
          <w:rFonts w:hint="eastAsia"/>
        </w:rPr>
        <w:t xml:space="preserve"> TCP/IP </w:t>
      </w:r>
      <w:r w:rsidRPr="00B607A8">
        <w:rPr>
          <w:rFonts w:hint="eastAsia"/>
        </w:rPr>
        <w:t>协议簇通信的中间软件抽象层，是一组接口</w:t>
      </w:r>
      <w:r>
        <w:rPr>
          <w:rFonts w:hint="eastAsia"/>
        </w:rPr>
        <w:t>，</w:t>
      </w:r>
      <w:r w:rsidRPr="00B607A8">
        <w:rPr>
          <w:rFonts w:hint="eastAsia"/>
        </w:rPr>
        <w:t>用于描述</w:t>
      </w:r>
      <w:r w:rsidRPr="00B607A8">
        <w:rPr>
          <w:rFonts w:hint="eastAsia"/>
        </w:rPr>
        <w:t>IP</w:t>
      </w:r>
      <w:r w:rsidRPr="00B607A8">
        <w:rPr>
          <w:rFonts w:hint="eastAsia"/>
        </w:rPr>
        <w:t>地址和端口，</w:t>
      </w:r>
      <w:r>
        <w:rPr>
          <w:rFonts w:hint="eastAsia"/>
        </w:rPr>
        <w:t>以</w:t>
      </w:r>
      <w:r w:rsidRPr="00B607A8">
        <w:rPr>
          <w:rFonts w:hint="eastAsia"/>
        </w:rPr>
        <w:t>实现不同虚拟机或物理机之间的通信。应用程序通过</w:t>
      </w:r>
      <w:r w:rsidRPr="00B607A8">
        <w:rPr>
          <w:rFonts w:hint="eastAsia"/>
        </w:rPr>
        <w:t>Socket</w:t>
      </w:r>
      <w:r w:rsidRPr="00B607A8">
        <w:rPr>
          <w:rFonts w:hint="eastAsia"/>
        </w:rPr>
        <w:lastRenderedPageBreak/>
        <w:t>向网络发出请求或应答请求。网络中两个进程通过一个双向的通信连接实现数据的交换，建立网络通信连接至少需要一对</w:t>
      </w:r>
      <w:r w:rsidRPr="00B607A8">
        <w:rPr>
          <w:rFonts w:hint="eastAsia"/>
        </w:rPr>
        <w:t>Socket</w:t>
      </w:r>
      <w:r w:rsidRPr="00B607A8">
        <w:rPr>
          <w:rFonts w:hint="eastAsia"/>
        </w:rPr>
        <w:t>，连接的一端称为一个</w:t>
      </w:r>
      <w:r w:rsidRPr="00B607A8">
        <w:rPr>
          <w:rFonts w:hint="eastAsia"/>
        </w:rPr>
        <w:t>Socket</w:t>
      </w:r>
      <w:r w:rsidRPr="00B607A8">
        <w:rPr>
          <w:rFonts w:hint="eastAsia"/>
        </w:rPr>
        <w:t>。</w:t>
      </w:r>
    </w:p>
    <w:p w14:paraId="52C18E9D" w14:textId="7DAED583" w:rsidR="00B607A8" w:rsidRDefault="00B607A8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7388A8A" wp14:editId="3F2792F8">
            <wp:extent cx="5391427" cy="450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2D8" w14:textId="1DF36215" w:rsidR="007D2D13" w:rsidRDefault="007D2D13" w:rsidP="0036125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）协议选择：</w:t>
      </w:r>
    </w:p>
    <w:p w14:paraId="1D067342" w14:textId="1184AFFF" w:rsidR="007D2D13" w:rsidRDefault="007D2D13" w:rsidP="00361252">
      <w:pPr>
        <w:pStyle w:val="a0"/>
        <w:spacing w:before="120" w:after="120"/>
        <w:ind w:firstLine="480"/>
      </w:pPr>
      <w:r w:rsidRPr="007D2D13">
        <w:rPr>
          <w:rFonts w:hint="eastAsia"/>
        </w:rPr>
        <w:t>SOCK_STREAM</w:t>
      </w:r>
      <w:r w:rsidRPr="007D2D13">
        <w:rPr>
          <w:rFonts w:hint="eastAsia"/>
        </w:rPr>
        <w:t>：表示面向连接的数据传输方式。</w:t>
      </w:r>
      <w:r w:rsidR="002F1DFC">
        <w:rPr>
          <w:rFonts w:hint="eastAsia"/>
        </w:rPr>
        <w:t>对应</w:t>
      </w:r>
      <w:r w:rsidR="002F1DFC">
        <w:rPr>
          <w:rFonts w:hint="eastAsia"/>
        </w:rPr>
        <w:t>TCP</w:t>
      </w:r>
      <w:r w:rsidR="002F1DFC">
        <w:rPr>
          <w:rFonts w:hint="eastAsia"/>
        </w:rPr>
        <w:t>；是可靠的传输；</w:t>
      </w:r>
    </w:p>
    <w:p w14:paraId="2A608714" w14:textId="78A0A302" w:rsidR="002F1DFC" w:rsidRDefault="002F1DFC" w:rsidP="00361252">
      <w:pPr>
        <w:pStyle w:val="a0"/>
        <w:spacing w:before="120" w:after="120"/>
        <w:ind w:firstLine="480"/>
      </w:pPr>
      <w:r w:rsidRPr="002F1DFC">
        <w:rPr>
          <w:rFonts w:hint="eastAsia"/>
        </w:rPr>
        <w:t>SOCK_DGRAM</w:t>
      </w:r>
      <w:r w:rsidRPr="002F1DFC">
        <w:rPr>
          <w:rFonts w:hint="eastAsia"/>
        </w:rPr>
        <w:t>：表示无连接的数据传输方式。</w:t>
      </w:r>
      <w:r>
        <w:rPr>
          <w:rFonts w:hint="eastAsia"/>
        </w:rPr>
        <w:t>对应</w:t>
      </w:r>
      <w:r>
        <w:rPr>
          <w:rFonts w:hint="eastAsia"/>
        </w:rPr>
        <w:t>UDP</w:t>
      </w:r>
      <w:r>
        <w:rPr>
          <w:rFonts w:hint="eastAsia"/>
        </w:rPr>
        <w:t>；是不可靠的传输。</w:t>
      </w:r>
    </w:p>
    <w:p w14:paraId="459A6C67" w14:textId="67D3D934" w:rsidR="002F1DFC" w:rsidRDefault="002F1DFC" w:rsidP="002F1DF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若为保证数据的准确无误，使用</w:t>
      </w:r>
      <w:r w:rsidRPr="007D2D13">
        <w:rPr>
          <w:rFonts w:hint="eastAsia"/>
        </w:rPr>
        <w:t>SOCK_STREAM</w:t>
      </w:r>
      <w:r>
        <w:rPr>
          <w:rFonts w:hint="eastAsia"/>
        </w:rPr>
        <w:t>，如邮件等；若为保证通信效率，</w:t>
      </w:r>
      <w:r>
        <w:rPr>
          <w:rFonts w:hint="eastAsia"/>
        </w:rPr>
        <w:t>使用</w:t>
      </w:r>
      <w:r>
        <w:rPr>
          <w:rFonts w:hint="eastAsia"/>
        </w:rPr>
        <w:t xml:space="preserve"> SOCK_DGRAM</w:t>
      </w:r>
      <w:r>
        <w:rPr>
          <w:rFonts w:hint="eastAsia"/>
        </w:rPr>
        <w:t>，如</w:t>
      </w:r>
      <w:r>
        <w:rPr>
          <w:rFonts w:hint="eastAsia"/>
        </w:rPr>
        <w:t>视频和语音</w:t>
      </w:r>
      <w:r>
        <w:rPr>
          <w:rFonts w:hint="eastAsia"/>
        </w:rPr>
        <w:t>适合</w:t>
      </w:r>
      <w:r>
        <w:rPr>
          <w:rFonts w:hint="eastAsia"/>
        </w:rPr>
        <w:t>传输数据</w:t>
      </w:r>
      <w:r>
        <w:rPr>
          <w:rFonts w:hint="eastAsia"/>
        </w:rPr>
        <w:t>。为保证数据的准确，此次选用</w:t>
      </w:r>
      <w:r w:rsidRPr="007D2D13">
        <w:rPr>
          <w:rFonts w:hint="eastAsia"/>
        </w:rPr>
        <w:t>SOCK_STREAM</w:t>
      </w:r>
      <w:r>
        <w:rPr>
          <w:rFonts w:hint="eastAsia"/>
        </w:rPr>
        <w:t>。</w:t>
      </w:r>
    </w:p>
    <w:p w14:paraId="37420783" w14:textId="0BB59CD9" w:rsidR="00B607A8" w:rsidRDefault="00B607A8" w:rsidP="0036125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 w:rsidR="007D2D13">
        <w:t>3</w:t>
      </w:r>
      <w:r>
        <w:rPr>
          <w:rFonts w:hint="eastAsia"/>
        </w:rPr>
        <w:t>）实现</w:t>
      </w:r>
      <w:r w:rsidR="007D2D13">
        <w:rPr>
          <w:rFonts w:hint="eastAsia"/>
        </w:rPr>
        <w:t>TCP</w:t>
      </w:r>
      <w:r w:rsidR="007D2D13">
        <w:t xml:space="preserve"> </w:t>
      </w:r>
      <w:r>
        <w:rPr>
          <w:rFonts w:hint="eastAsia"/>
        </w:rPr>
        <w:t>So</w:t>
      </w:r>
      <w:r>
        <w:t>cket</w:t>
      </w:r>
      <w:r>
        <w:rPr>
          <w:rFonts w:hint="eastAsia"/>
        </w:rPr>
        <w:t>通信流程：</w:t>
      </w:r>
    </w:p>
    <w:p w14:paraId="4DDAC64F" w14:textId="11AC24C0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：</w:t>
      </w:r>
    </w:p>
    <w:p w14:paraId="5CF6B457" w14:textId="02DB1BCB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lastRenderedPageBreak/>
        <w:t>服务器根据</w:t>
      </w:r>
      <w:r>
        <w:rPr>
          <w:rFonts w:hint="eastAsia"/>
        </w:rPr>
        <w:t>IP</w:t>
      </w:r>
      <w:r>
        <w:rPr>
          <w:rFonts w:hint="eastAsia"/>
        </w:rPr>
        <w:t>地址类型（</w:t>
      </w:r>
      <w:r>
        <w:rPr>
          <w:rFonts w:hint="eastAsia"/>
        </w:rPr>
        <w:t>IPv4/IPv6)</w:t>
      </w:r>
      <w:r>
        <w:rPr>
          <w:rFonts w:hint="eastAsia"/>
        </w:rPr>
        <w:t>、</w:t>
      </w:r>
      <w:r>
        <w:rPr>
          <w:rFonts w:hint="eastAsia"/>
        </w:rPr>
        <w:t xml:space="preserve">Socket </w:t>
      </w:r>
      <w:r>
        <w:rPr>
          <w:rFonts w:hint="eastAsia"/>
        </w:rPr>
        <w:t>类型和协议创建套接字</w:t>
      </w:r>
      <w:r>
        <w:rPr>
          <w:rFonts w:hint="eastAsia"/>
        </w:rPr>
        <w:t>；</w:t>
      </w:r>
    </w:p>
    <w:p w14:paraId="7F71602B" w14:textId="2A45E0AF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服务端为</w:t>
      </w:r>
      <w:r>
        <w:rPr>
          <w:rFonts w:hint="eastAsia"/>
        </w:rPr>
        <w:t xml:space="preserve"> Socket </w:t>
      </w:r>
      <w:r>
        <w:rPr>
          <w:rFonts w:hint="eastAsia"/>
        </w:rPr>
        <w:t>绑定</w:t>
      </w:r>
      <w:r>
        <w:rPr>
          <w:rFonts w:hint="eastAsia"/>
        </w:rPr>
        <w:t xml:space="preserve"> IP </w:t>
      </w:r>
      <w:r>
        <w:rPr>
          <w:rFonts w:hint="eastAsia"/>
        </w:rPr>
        <w:t>地址和端口号</w:t>
      </w:r>
      <w:r>
        <w:rPr>
          <w:rFonts w:hint="eastAsia"/>
        </w:rPr>
        <w:t>；</w:t>
      </w:r>
    </w:p>
    <w:p w14:paraId="3B834769" w14:textId="77777777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 xml:space="preserve"> Socket </w:t>
      </w:r>
      <w:r>
        <w:rPr>
          <w:rFonts w:hint="eastAsia"/>
        </w:rPr>
        <w:t>监听端口请求，随时准备接收客户端发来的连接，此时</w:t>
      </w:r>
      <w:r>
        <w:rPr>
          <w:rFonts w:hint="eastAsia"/>
        </w:rPr>
        <w:t xml:space="preserve"> socket </w:t>
      </w:r>
      <w:r>
        <w:rPr>
          <w:rFonts w:hint="eastAsia"/>
        </w:rPr>
        <w:t>并未被打开。</w:t>
      </w:r>
    </w:p>
    <w:p w14:paraId="4E8A13BD" w14:textId="631AA0BC" w:rsidR="007D2D13" w:rsidRDefault="007D2D13" w:rsidP="002F1DF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：</w:t>
      </w:r>
    </w:p>
    <w:p w14:paraId="2224208A" w14:textId="77777777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客户端打开</w:t>
      </w:r>
      <w:r>
        <w:rPr>
          <w:rFonts w:hint="eastAsia"/>
        </w:rPr>
        <w:t xml:space="preserve"> Socket</w:t>
      </w:r>
      <w:r>
        <w:rPr>
          <w:rFonts w:hint="eastAsia"/>
        </w:rPr>
        <w:t>，根据服务器</w:t>
      </w:r>
      <w:r>
        <w:rPr>
          <w:rFonts w:hint="eastAsia"/>
        </w:rPr>
        <w:t xml:space="preserve"> IP </w:t>
      </w:r>
      <w:r>
        <w:rPr>
          <w:rFonts w:hint="eastAsia"/>
        </w:rPr>
        <w:t>地址和端口试图连接服务端的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14:paraId="5F0110AB" w14:textId="77777777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接收到客户端</w:t>
      </w:r>
      <w:r>
        <w:rPr>
          <w:rFonts w:hint="eastAsia"/>
        </w:rPr>
        <w:t>Socket</w:t>
      </w:r>
      <w:r>
        <w:rPr>
          <w:rFonts w:hint="eastAsia"/>
        </w:rPr>
        <w:t>请求，被动打开开始接收客户端请求，直到客户端返回连接信息，此时</w:t>
      </w:r>
      <w:r>
        <w:rPr>
          <w:rFonts w:hint="eastAsia"/>
        </w:rPr>
        <w:t xml:space="preserve"> Socket </w:t>
      </w:r>
      <w:r>
        <w:rPr>
          <w:rFonts w:hint="eastAsia"/>
        </w:rPr>
        <w:t>进入阻塞状态。</w:t>
      </w:r>
    </w:p>
    <w:p w14:paraId="007C2063" w14:textId="38E0113E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交互过程</w:t>
      </w:r>
      <w:r>
        <w:rPr>
          <w:rFonts w:hint="eastAsia"/>
        </w:rPr>
        <w:t>：</w:t>
      </w:r>
    </w:p>
    <w:p w14:paraId="34F31C67" w14:textId="7FB80C85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客户端连接成功向服务端发送连接状态信息</w:t>
      </w:r>
      <w:r>
        <w:rPr>
          <w:rFonts w:hint="eastAsia"/>
        </w:rPr>
        <w:t>；</w:t>
      </w:r>
    </w:p>
    <w:p w14:paraId="6D957C39" w14:textId="687B2039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 xml:space="preserve"> Accept </w:t>
      </w:r>
      <w:r>
        <w:rPr>
          <w:rFonts w:hint="eastAsia"/>
        </w:rPr>
        <w:t>返回连接成功</w:t>
      </w:r>
      <w:r>
        <w:rPr>
          <w:rFonts w:hint="eastAsia"/>
        </w:rPr>
        <w:t>；</w:t>
      </w:r>
    </w:p>
    <w:p w14:paraId="1ACB9620" w14:textId="776DC9DD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客户端向</w:t>
      </w:r>
      <w:r>
        <w:rPr>
          <w:rFonts w:hint="eastAsia"/>
        </w:rPr>
        <w:t xml:space="preserve"> Socket </w:t>
      </w:r>
      <w:r>
        <w:rPr>
          <w:rFonts w:hint="eastAsia"/>
        </w:rPr>
        <w:t>写入数据</w:t>
      </w:r>
      <w:r>
        <w:rPr>
          <w:rFonts w:hint="eastAsia"/>
        </w:rPr>
        <w:t>；</w:t>
      </w:r>
    </w:p>
    <w:p w14:paraId="0F4B0BCA" w14:textId="508BDB0B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服务端读取数据</w:t>
      </w:r>
      <w:r>
        <w:rPr>
          <w:rFonts w:hint="eastAsia"/>
        </w:rPr>
        <w:t>；</w:t>
      </w:r>
    </w:p>
    <w:p w14:paraId="4D1006C5" w14:textId="1C583ADB" w:rsidR="007D2D13" w:rsidRDefault="007D2D13" w:rsidP="007D2D13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客户端关闭</w:t>
      </w:r>
      <w:r>
        <w:rPr>
          <w:rFonts w:hint="eastAsia"/>
        </w:rPr>
        <w:t>。</w:t>
      </w:r>
    </w:p>
    <w:p w14:paraId="099E8355" w14:textId="77777777" w:rsidR="002F1DFC" w:rsidRDefault="002F1DFC" w:rsidP="002F1DFC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277AD5F" wp14:editId="0442F337">
            <wp:extent cx="4419827" cy="24956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E41" w14:textId="77777777" w:rsidR="002F1DFC" w:rsidRDefault="002F1DFC" w:rsidP="002F1DFC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服务器绑定端口时，要注意同一个端口不能同时被两个程序使用。</w:t>
      </w:r>
    </w:p>
    <w:p w14:paraId="425CDACE" w14:textId="75368BA3" w:rsidR="002F1DFC" w:rsidRDefault="002F1DFC" w:rsidP="002F1DFC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查看端口号是否被占用可以用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查看</w:t>
      </w:r>
      <w:r>
        <w:rPr>
          <w:rFonts w:hint="eastAsia"/>
        </w:rPr>
        <w:t>：</w:t>
      </w:r>
    </w:p>
    <w:p w14:paraId="4897DBEF" w14:textId="5336DE52" w:rsidR="002F1DFC" w:rsidRDefault="002F1DFC" w:rsidP="002F1DFC">
      <w:pPr>
        <w:pStyle w:val="a0"/>
        <w:spacing w:before="120" w:after="120"/>
        <w:ind w:firstLine="480"/>
      </w:pPr>
      <w:r>
        <w:rPr>
          <w:rFonts w:hint="eastAsia"/>
        </w:rPr>
        <w:t>a</w:t>
      </w:r>
      <w:r>
        <w:t xml:space="preserve">. </w:t>
      </w:r>
      <w:bookmarkStart w:id="0" w:name="_Hlk73904104"/>
      <w:r>
        <w:rPr>
          <w:rFonts w:hint="eastAsia"/>
        </w:rPr>
        <w:t>查看</w:t>
      </w:r>
      <w:r w:rsidR="0072212B">
        <w:rPr>
          <w:rFonts w:hint="eastAsia"/>
        </w:rPr>
        <w:t>所有运行的</w:t>
      </w:r>
      <w:r>
        <w:rPr>
          <w:rFonts w:hint="eastAsia"/>
        </w:rPr>
        <w:t>端口</w:t>
      </w:r>
      <w:bookmarkEnd w:id="0"/>
    </w:p>
    <w:p w14:paraId="28A039DA" w14:textId="725AA060" w:rsidR="002F1DFC" w:rsidRDefault="002F1DFC" w:rsidP="002F1DFC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A0733CA" wp14:editId="0712ABEF">
            <wp:extent cx="5486400" cy="3566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7B1" w14:textId="64B027A6" w:rsidR="002F1DFC" w:rsidRDefault="0072212B" w:rsidP="002F1DFC">
      <w:pPr>
        <w:pStyle w:val="a0"/>
        <w:spacing w:before="120" w:after="120"/>
        <w:ind w:firstLine="48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查看端口是否被占用</w:t>
      </w:r>
    </w:p>
    <w:p w14:paraId="54EE0955" w14:textId="6F4BA8A7" w:rsidR="0072212B" w:rsidRDefault="0072212B" w:rsidP="002F1DFC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F5F04D3" wp14:editId="45692F62">
            <wp:extent cx="4445000" cy="28892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9684" cy="28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AF5F" w14:textId="5AE34E03" w:rsidR="00B607A8" w:rsidRDefault="0072212B" w:rsidP="0072212B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如图，“</w:t>
      </w:r>
      <w:r>
        <w:t>1900</w:t>
      </w:r>
      <w:r>
        <w:rPr>
          <w:rFonts w:hint="eastAsia"/>
        </w:rPr>
        <w:t>”被占用，“</w:t>
      </w:r>
      <w:r>
        <w:t>8080</w:t>
      </w:r>
      <w:r>
        <w:rPr>
          <w:rFonts w:hint="eastAsia"/>
        </w:rPr>
        <w:t>”和“</w:t>
      </w:r>
      <w:r>
        <w:rPr>
          <w:rFonts w:hint="eastAsia"/>
        </w:rPr>
        <w:t>8</w:t>
      </w:r>
      <w:r>
        <w:t>081</w:t>
      </w:r>
      <w:r>
        <w:rPr>
          <w:rFonts w:hint="eastAsia"/>
        </w:rPr>
        <w:t>”未被占用</w:t>
      </w:r>
      <w:permEnd w:id="1413959757"/>
    </w:p>
    <w:sectPr w:rsidR="00B607A8" w:rsidSect="00020260">
      <w:headerReference w:type="default" r:id="rId22"/>
      <w:footerReference w:type="default" r:id="rId2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8781" w14:textId="77777777" w:rsidR="00761FAC" w:rsidRDefault="00761FAC">
      <w:r>
        <w:separator/>
      </w:r>
    </w:p>
  </w:endnote>
  <w:endnote w:type="continuationSeparator" w:id="0">
    <w:p w14:paraId="5A15EEE1" w14:textId="77777777" w:rsidR="00761FAC" w:rsidRDefault="0076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6D6D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67DD" w14:textId="77777777" w:rsidR="00761FAC" w:rsidRDefault="00761FAC">
      <w:r>
        <w:separator/>
      </w:r>
    </w:p>
  </w:footnote>
  <w:footnote w:type="continuationSeparator" w:id="0">
    <w:p w14:paraId="29057F7E" w14:textId="77777777" w:rsidR="00761FAC" w:rsidRDefault="00761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0244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36"/>
    <w:rsid w:val="00015674"/>
    <w:rsid w:val="00032267"/>
    <w:rsid w:val="000A6C1A"/>
    <w:rsid w:val="00190B67"/>
    <w:rsid w:val="001B3012"/>
    <w:rsid w:val="001B6A37"/>
    <w:rsid w:val="00205414"/>
    <w:rsid w:val="002A021F"/>
    <w:rsid w:val="002F1DFC"/>
    <w:rsid w:val="003150B4"/>
    <w:rsid w:val="00361252"/>
    <w:rsid w:val="003C0F1C"/>
    <w:rsid w:val="004A1066"/>
    <w:rsid w:val="004F3C30"/>
    <w:rsid w:val="005F5736"/>
    <w:rsid w:val="006655AA"/>
    <w:rsid w:val="006825CB"/>
    <w:rsid w:val="006E7238"/>
    <w:rsid w:val="0072212B"/>
    <w:rsid w:val="00761FAC"/>
    <w:rsid w:val="007D2D13"/>
    <w:rsid w:val="008063D1"/>
    <w:rsid w:val="008066CD"/>
    <w:rsid w:val="008710F5"/>
    <w:rsid w:val="009C2027"/>
    <w:rsid w:val="00A7084B"/>
    <w:rsid w:val="00B02959"/>
    <w:rsid w:val="00B04A40"/>
    <w:rsid w:val="00B607A8"/>
    <w:rsid w:val="00D378AB"/>
    <w:rsid w:val="00E67485"/>
    <w:rsid w:val="00EB5D96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B6B52"/>
  <w15:chartTrackingRefBased/>
  <w15:docId w15:val="{65BD824C-AFFE-4953-AEE0-81DA99E7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487;&#21487;&#20799;\Desktop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215</TotalTime>
  <Pages>10</Pages>
  <Words>280</Words>
  <Characters>1602</Characters>
  <Application>Microsoft Office Word</Application>
  <DocSecurity>8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姬颖超</dc:creator>
  <cp:keywords/>
  <dc:description/>
  <cp:lastModifiedBy>毛毛 羽</cp:lastModifiedBy>
  <cp:revision>4</cp:revision>
  <dcterms:created xsi:type="dcterms:W3CDTF">2021-06-06T09:07:00Z</dcterms:created>
  <dcterms:modified xsi:type="dcterms:W3CDTF">2021-06-06T12:52:00Z</dcterms:modified>
</cp:coreProperties>
</file>