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ACC7" w14:textId="77777777"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30EC17E6" wp14:editId="6C5D9FBA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2163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5EC5A638" wp14:editId="5F8691BA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BDAA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45AAEF69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49AF6204" w14:textId="7A1706F2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2116223412" w:edGrp="everyone"/>
      <w:r w:rsidR="00F855F6">
        <w:rPr>
          <w:rFonts w:ascii="Times New Roman" w:hAnsi="Times New Roman" w:hint="eastAsia"/>
          <w:b/>
          <w:sz w:val="28"/>
          <w:szCs w:val="28"/>
          <w:u w:val="single"/>
        </w:rPr>
        <w:t>七</w:t>
      </w:r>
      <w:permEnd w:id="2116223412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1994680012" w:edGrp="everyone"/>
      <w:r w:rsidR="00F855F6" w:rsidRPr="00F855F6">
        <w:rPr>
          <w:rFonts w:ascii="Times New Roman" w:hAnsi="Times New Roman" w:hint="eastAsia"/>
          <w:b/>
          <w:sz w:val="28"/>
          <w:szCs w:val="28"/>
          <w:u w:val="single"/>
        </w:rPr>
        <w:t>代理服务器软件</w:t>
      </w:r>
      <w:permEnd w:id="1994680012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850093E" w14:textId="777777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145695243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permEnd w:id="1456952437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17F8EE6" w14:textId="7BDC24A5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830885837" w:edGrp="everyone"/>
      <w:r w:rsidR="00F855F6">
        <w:rPr>
          <w:rFonts w:ascii="Times New Roman" w:hAnsi="Times New Roman" w:hint="eastAsia"/>
          <w:b/>
          <w:sz w:val="28"/>
          <w:szCs w:val="28"/>
          <w:u w:val="single"/>
        </w:rPr>
        <w:t>姬颖超</w:t>
      </w:r>
      <w:permEnd w:id="83088583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59A05A9" w14:textId="5239E9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275863991" w:edGrp="everyone"/>
      <w:r w:rsidR="00F855F6">
        <w:rPr>
          <w:rFonts w:ascii="Times New Roman" w:hAnsi="Times New Roman"/>
          <w:b/>
          <w:sz w:val="28"/>
          <w:szCs w:val="28"/>
          <w:u w:val="single"/>
        </w:rPr>
        <w:t>229</w:t>
      </w:r>
      <w:r>
        <w:rPr>
          <w:rFonts w:ascii="Times New Roman" w:hAnsi="Times New Roman"/>
          <w:b/>
          <w:sz w:val="28"/>
          <w:szCs w:val="28"/>
          <w:u w:val="single"/>
        </w:rPr>
        <w:t>2019</w:t>
      </w:r>
      <w:r w:rsidR="00F855F6">
        <w:rPr>
          <w:rFonts w:ascii="Times New Roman" w:hAnsi="Times New Roman"/>
          <w:b/>
          <w:sz w:val="28"/>
          <w:szCs w:val="28"/>
          <w:u w:val="single"/>
        </w:rPr>
        <w:t>2204218</w:t>
      </w:r>
      <w:permEnd w:id="127586399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0D82B1E" w14:textId="537DEA2F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81672932" w:edGrp="everyone"/>
      <w:r w:rsidR="00F855F6">
        <w:rPr>
          <w:rFonts w:ascii="Times New Roman" w:hAnsi="Times New Roman"/>
          <w:b/>
          <w:sz w:val="28"/>
          <w:szCs w:val="28"/>
          <w:u w:val="single"/>
        </w:rPr>
        <w:t>5</w:t>
      </w:r>
      <w:permEnd w:id="81672932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671067214" w:edGrp="everyone"/>
      <w:r w:rsidR="00F855F6">
        <w:rPr>
          <w:rFonts w:ascii="Times New Roman" w:hAnsi="Times New Roman"/>
          <w:b/>
          <w:sz w:val="28"/>
          <w:szCs w:val="28"/>
          <w:u w:val="single"/>
        </w:rPr>
        <w:t>28</w:t>
      </w:r>
      <w:permEnd w:id="1671067214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FFAE826" w14:textId="0401033A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103470623" w:edGrp="everyone"/>
      <w:r w:rsidR="00F855F6">
        <w:rPr>
          <w:b/>
          <w:sz w:val="28"/>
          <w:szCs w:val="28"/>
        </w:rPr>
        <w:t>5</w:t>
      </w:r>
      <w:permEnd w:id="2103470623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393094193" w:edGrp="everyone"/>
      <w:r w:rsidR="00F855F6">
        <w:rPr>
          <w:b/>
          <w:sz w:val="28"/>
          <w:szCs w:val="28"/>
        </w:rPr>
        <w:t>28</w:t>
      </w:r>
      <w:permEnd w:id="393094193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07A8FA3C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8949028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766B4FDB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2019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0DE3722F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填表时，勿破坏排版，勿修改字体字号，打印成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69A01EA8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3EC50BF7" w14:textId="77777777"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14:paraId="2868E304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在学期</w:t>
      </w:r>
      <w:r w:rsidR="004F3C30">
        <w:rPr>
          <w:rFonts w:eastAsia="仿宋" w:hint="eastAsia"/>
          <w:sz w:val="28"/>
          <w:szCs w:val="32"/>
        </w:rPr>
        <w:t>最后一节课前按要求打包</w:t>
      </w:r>
      <w:r w:rsidRPr="009C2027">
        <w:rPr>
          <w:rFonts w:eastAsia="仿宋" w:hint="eastAsia"/>
          <w:sz w:val="28"/>
          <w:szCs w:val="32"/>
        </w:rPr>
        <w:t>发送至</w:t>
      </w:r>
      <w:r w:rsidRPr="009C2027">
        <w:rPr>
          <w:rFonts w:eastAsia="仿宋" w:hint="eastAsia"/>
          <w:sz w:val="28"/>
          <w:szCs w:val="32"/>
        </w:rPr>
        <w:t>cni</w:t>
      </w:r>
      <w:r w:rsidRPr="009C2027">
        <w:rPr>
          <w:rFonts w:eastAsia="仿宋"/>
          <w:sz w:val="28"/>
          <w:szCs w:val="32"/>
        </w:rPr>
        <w:t>21@qq.com</w:t>
      </w:r>
      <w:r w:rsidRPr="009C2027">
        <w:rPr>
          <w:rFonts w:eastAsia="仿宋" w:hint="eastAsia"/>
          <w:sz w:val="28"/>
          <w:szCs w:val="32"/>
        </w:rPr>
        <w:t>。</w:t>
      </w:r>
    </w:p>
    <w:p w14:paraId="5AD9D396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197181A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4C848BE4" w14:textId="3610CFA9" w:rsidR="00361252" w:rsidRPr="00D328C3" w:rsidRDefault="00F855F6" w:rsidP="00F855F6">
      <w:pPr>
        <w:pStyle w:val="a0"/>
        <w:spacing w:before="120" w:after="120"/>
        <w:ind w:firstLineChars="400" w:firstLine="960"/>
      </w:pPr>
      <w:permStart w:id="364256374" w:edGrp="everyone"/>
      <w:r>
        <w:rPr>
          <w:rFonts w:hint="eastAsia"/>
        </w:rPr>
        <w:t>通过完成实验，掌握基于</w:t>
      </w:r>
      <w:r>
        <w:rPr>
          <w:rFonts w:hint="eastAsia"/>
        </w:rPr>
        <w:t xml:space="preserve"> RFC </w:t>
      </w:r>
      <w:r>
        <w:rPr>
          <w:rFonts w:hint="eastAsia"/>
        </w:rPr>
        <w:t>应用层协议规约文档传输的原理，实现符合接口且能和已有知名软件协同运作的软件。</w:t>
      </w:r>
    </w:p>
    <w:permEnd w:id="364256374"/>
    <w:p w14:paraId="13F779C8" w14:textId="77777777" w:rsidR="00361252" w:rsidRDefault="00361252" w:rsidP="00361252">
      <w:pPr>
        <w:pStyle w:val="1"/>
        <w:spacing w:before="240" w:after="240"/>
      </w:pPr>
      <w:r>
        <w:t>实验环境</w:t>
      </w:r>
    </w:p>
    <w:p w14:paraId="2A9F986D" w14:textId="1C0525DC" w:rsidR="00F855F6" w:rsidRDefault="00361252" w:rsidP="00361252">
      <w:pPr>
        <w:pStyle w:val="a0"/>
        <w:spacing w:before="120" w:after="120"/>
        <w:ind w:firstLine="480"/>
      </w:pPr>
      <w:permStart w:id="1612913594" w:edGrp="everyone"/>
      <w:r>
        <w:t>操作系统</w:t>
      </w:r>
      <w:r w:rsidR="00F855F6">
        <w:rPr>
          <w:rFonts w:hint="eastAsia"/>
        </w:rPr>
        <w:t>：</w:t>
      </w:r>
      <w:r w:rsidR="00F855F6">
        <w:rPr>
          <w:rFonts w:hint="eastAsia"/>
        </w:rPr>
        <w:t>Win</w:t>
      </w:r>
      <w:r w:rsidR="00F855F6">
        <w:t>dows10</w:t>
      </w:r>
      <w:r w:rsidR="00F855F6">
        <w:rPr>
          <w:rFonts w:hint="eastAsia"/>
        </w:rPr>
        <w:t>;</w:t>
      </w:r>
    </w:p>
    <w:p w14:paraId="0C8A294A" w14:textId="373FC753" w:rsidR="00F855F6" w:rsidRDefault="00F855F6" w:rsidP="00361252">
      <w:pPr>
        <w:pStyle w:val="a0"/>
        <w:spacing w:before="120" w:after="120"/>
        <w:ind w:firstLine="480"/>
      </w:pPr>
      <w:r>
        <w:rPr>
          <w:rFonts w:hint="eastAsia"/>
        </w:rPr>
        <w:t>软件：</w:t>
      </w:r>
      <w:r>
        <w:rPr>
          <w:rFonts w:hint="eastAsia"/>
        </w:rPr>
        <w:t>C</w:t>
      </w:r>
      <w:r>
        <w:t>ygwin64</w:t>
      </w:r>
      <w:r>
        <w:rPr>
          <w:rFonts w:hint="eastAsia"/>
        </w:rPr>
        <w:t>；虚拟机</w:t>
      </w:r>
      <w:r>
        <w:rPr>
          <w:rFonts w:hint="eastAsia"/>
        </w:rPr>
        <w:t>+</w:t>
      </w:r>
      <w:r>
        <w:t>windows server 2019</w:t>
      </w:r>
    </w:p>
    <w:p w14:paraId="180799DE" w14:textId="1A3FCB9E" w:rsidR="00361252" w:rsidRDefault="00361252" w:rsidP="00361252">
      <w:pPr>
        <w:pStyle w:val="a0"/>
        <w:spacing w:before="120" w:after="120"/>
        <w:ind w:firstLine="480"/>
      </w:pPr>
      <w:r>
        <w:t>编程语言</w:t>
      </w:r>
      <w:r w:rsidR="00F855F6">
        <w:rPr>
          <w:rFonts w:hint="eastAsia"/>
        </w:rPr>
        <w:t>：</w:t>
      </w:r>
      <w:r w:rsidR="00F855F6">
        <w:rPr>
          <w:rFonts w:hint="eastAsia"/>
        </w:rPr>
        <w:t>C</w:t>
      </w:r>
      <w:r w:rsidR="00F855F6">
        <w:rPr>
          <w:rFonts w:hint="eastAsia"/>
        </w:rPr>
        <w:t>语言</w:t>
      </w:r>
      <w:r>
        <w:rPr>
          <w:rFonts w:hint="eastAsia"/>
        </w:rPr>
        <w:t>。</w:t>
      </w:r>
    </w:p>
    <w:permEnd w:id="1612913594"/>
    <w:p w14:paraId="76A69391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14:paraId="17132BE9" w14:textId="74FFD467" w:rsidR="00BE0F9A" w:rsidRDefault="00BE0F9A" w:rsidP="00F855F6">
      <w:pPr>
        <w:pStyle w:val="a0"/>
        <w:spacing w:before="120" w:after="120"/>
        <w:ind w:firstLine="480"/>
      </w:pPr>
      <w:permStart w:id="1931828169" w:edGrp="everyone"/>
      <w:r>
        <w:rPr>
          <w:rFonts w:hint="eastAsia"/>
        </w:rPr>
        <w:t>a</w:t>
      </w:r>
      <w:r>
        <w:t xml:space="preserve">. </w:t>
      </w:r>
      <w:r w:rsidRPr="00F855F6">
        <w:rPr>
          <w:rFonts w:hint="eastAsia"/>
        </w:rPr>
        <w:t>学习附录二示例程序</w:t>
      </w:r>
      <w:r>
        <w:rPr>
          <w:rFonts w:hint="eastAsia"/>
        </w:rPr>
        <w:t>之后的成果：</w:t>
      </w:r>
      <w:r>
        <w:br/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）进一步熟悉</w:t>
      </w:r>
      <w:r>
        <w:rPr>
          <w:rFonts w:hint="eastAsia"/>
        </w:rPr>
        <w:t>so</w:t>
      </w:r>
      <w:r>
        <w:t>ckets</w:t>
      </w:r>
      <w:r>
        <w:rPr>
          <w:rFonts w:hint="eastAsia"/>
        </w:rPr>
        <w:t>编程，本实验学习的是</w:t>
      </w:r>
      <w:r>
        <w:t>sockets4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ockets5</w:t>
      </w:r>
      <w:r>
        <w:rPr>
          <w:rFonts w:hint="eastAsia"/>
        </w:rPr>
        <w:t>的编程；</w:t>
      </w:r>
    </w:p>
    <w:p w14:paraId="558858D8" w14:textId="77777777" w:rsidR="00BE0F9A" w:rsidRDefault="00BE0F9A" w:rsidP="00F855F6">
      <w:pPr>
        <w:pStyle w:val="a0"/>
        <w:spacing w:before="120" w:after="120"/>
        <w:ind w:firstLine="480"/>
      </w:pPr>
      <w:r>
        <w:rPr>
          <w:rFonts w:hint="eastAsia"/>
        </w:rPr>
        <w:t>两者区别在于</w:t>
      </w:r>
      <w:r w:rsidRPr="00F855F6">
        <w:rPr>
          <w:rFonts w:hint="eastAsia"/>
        </w:rPr>
        <w:t>sock5</w:t>
      </w:r>
      <w:r w:rsidRPr="00F855F6">
        <w:rPr>
          <w:rFonts w:hint="eastAsia"/>
        </w:rPr>
        <w:t>同时支持</w:t>
      </w:r>
      <w:r w:rsidRPr="00F855F6">
        <w:rPr>
          <w:rFonts w:hint="eastAsia"/>
        </w:rPr>
        <w:t>TCP</w:t>
      </w:r>
      <w:r w:rsidRPr="00F855F6">
        <w:rPr>
          <w:rFonts w:hint="eastAsia"/>
        </w:rPr>
        <w:t>和</w:t>
      </w:r>
      <w:r w:rsidRPr="00F855F6">
        <w:rPr>
          <w:rFonts w:hint="eastAsia"/>
        </w:rPr>
        <w:t>UDP</w:t>
      </w:r>
      <w:r>
        <w:rPr>
          <w:rFonts w:hint="eastAsia"/>
        </w:rPr>
        <w:t>，</w:t>
      </w:r>
      <w:r w:rsidRPr="00F855F6">
        <w:rPr>
          <w:rFonts w:hint="eastAsia"/>
        </w:rPr>
        <w:t>sock4</w:t>
      </w:r>
      <w:r w:rsidRPr="00F855F6">
        <w:rPr>
          <w:rFonts w:hint="eastAsia"/>
        </w:rPr>
        <w:t>只支持</w:t>
      </w:r>
      <w:r w:rsidRPr="00F855F6">
        <w:rPr>
          <w:rFonts w:hint="eastAsia"/>
        </w:rPr>
        <w:t>TCP</w:t>
      </w:r>
      <w:r>
        <w:rPr>
          <w:rFonts w:hint="eastAsia"/>
        </w:rPr>
        <w:t>。</w:t>
      </w:r>
    </w:p>
    <w:p w14:paraId="6AC53015" w14:textId="77777777" w:rsidR="00BE0F9A" w:rsidRDefault="00BE0F9A" w:rsidP="00F855F6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）加深对一些</w:t>
      </w:r>
      <w:r>
        <w:rPr>
          <w:rFonts w:hint="eastAsia"/>
        </w:rPr>
        <w:t>so</w:t>
      </w:r>
      <w:r>
        <w:t>ckets</w:t>
      </w:r>
      <w:r>
        <w:rPr>
          <w:rFonts w:hint="eastAsia"/>
        </w:rPr>
        <w:t>字段的认识：</w:t>
      </w:r>
    </w:p>
    <w:p w14:paraId="29D278C3" w14:textId="18D3CC2F" w:rsidR="00BE0F9A" w:rsidRDefault="00BE0F9A" w:rsidP="00F855F6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7D99855" wp14:editId="6DD17DCB">
            <wp:extent cx="3200400" cy="29445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675" cy="29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F3C" w14:textId="1B2D5AF6" w:rsidR="00BE0F9A" w:rsidRDefault="00BE0F9A" w:rsidP="00F855F6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）服务器端设计过程：</w:t>
      </w:r>
    </w:p>
    <w:p w14:paraId="36073DE6" w14:textId="037FFD9F" w:rsidR="00BE0F9A" w:rsidRDefault="00BE0F9A" w:rsidP="00F855F6">
      <w:pPr>
        <w:pStyle w:val="a0"/>
        <w:spacing w:before="120" w:after="120"/>
        <w:ind w:firstLine="4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建立套接字：</w:t>
      </w:r>
    </w:p>
    <w:p w14:paraId="361AE54D" w14:textId="51F0E98B" w:rsidR="00BE0F9A" w:rsidRDefault="00BE0F9A" w:rsidP="00F855F6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9DDD33F" wp14:editId="5DFDE7D5">
            <wp:extent cx="3810196" cy="111765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50B7" w14:textId="5EDA4691" w:rsidR="00BE0F9A" w:rsidRDefault="00BE0F9A" w:rsidP="00F855F6">
      <w:pPr>
        <w:pStyle w:val="a0"/>
        <w:spacing w:before="120" w:after="120"/>
        <w:ind w:firstLine="4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绑定端口：</w:t>
      </w:r>
    </w:p>
    <w:p w14:paraId="76D22368" w14:textId="4C50C5D1" w:rsidR="00BE0F9A" w:rsidRDefault="00BE0F9A" w:rsidP="00F855F6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DE6EA41" wp14:editId="7EB59D7F">
            <wp:extent cx="4521432" cy="17717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581A" w14:textId="6F3183C4" w:rsidR="00BE0F9A" w:rsidRDefault="00BE0F9A" w:rsidP="00BE0F9A">
      <w:pPr>
        <w:pStyle w:val="a0"/>
        <w:spacing w:before="120" w:after="120"/>
        <w:ind w:firstLineChars="400" w:firstLine="960"/>
      </w:pPr>
      <w:r>
        <w:rPr>
          <w:rFonts w:hint="eastAsia"/>
        </w:rPr>
        <w:t>打开监听：</w:t>
      </w:r>
    </w:p>
    <w:p w14:paraId="5998F4FB" w14:textId="79676F93" w:rsidR="00BE0F9A" w:rsidRDefault="00BE0F9A" w:rsidP="00BE0F9A">
      <w:pPr>
        <w:spacing w:before="120" w:after="120"/>
        <w:ind w:firstLineChars="83" w:firstLine="174"/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23931EE" wp14:editId="273D5353">
            <wp:extent cx="2521080" cy="109860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6087" w14:textId="63E2D199" w:rsidR="00BE0F9A" w:rsidRDefault="00BE0F9A" w:rsidP="00BE0F9A">
      <w:pPr>
        <w:spacing w:before="120" w:after="120"/>
        <w:ind w:firstLineChars="83" w:firstLine="174"/>
      </w:pPr>
      <w:r>
        <w:rPr>
          <w:rFonts w:hint="eastAsia"/>
        </w:rPr>
        <w:t xml:space="preserve"> </w:t>
      </w:r>
      <w:r>
        <w:t xml:space="preserve">     </w:t>
      </w:r>
      <w:r w:rsidRPr="00BE0F9A">
        <w:rPr>
          <w:rFonts w:cs="Times New Roman"/>
          <w:kern w:val="0"/>
          <w:sz w:val="24"/>
          <w:szCs w:val="24"/>
        </w:rPr>
        <w:t xml:space="preserve"> </w:t>
      </w:r>
      <w:r w:rsidRPr="00BE0F9A">
        <w:rPr>
          <w:rFonts w:cs="Times New Roman" w:hint="eastAsia"/>
          <w:kern w:val="0"/>
          <w:sz w:val="24"/>
          <w:szCs w:val="24"/>
        </w:rPr>
        <w:t>接受套接字</w:t>
      </w:r>
      <w:r>
        <w:rPr>
          <w:rFonts w:hint="eastAsia"/>
        </w:rPr>
        <w:t>：</w:t>
      </w:r>
    </w:p>
    <w:p w14:paraId="0F8FB613" w14:textId="004F068C" w:rsidR="00BE0F9A" w:rsidRDefault="00BE0F9A" w:rsidP="00BE0F9A">
      <w:pPr>
        <w:spacing w:before="120" w:after="120"/>
        <w:ind w:firstLineChars="83" w:firstLine="174"/>
      </w:pPr>
      <w:r>
        <w:rPr>
          <w:noProof/>
        </w:rPr>
        <w:drawing>
          <wp:inline distT="0" distB="0" distL="0" distR="0" wp14:anchorId="5B6A4113" wp14:editId="164F665F">
            <wp:extent cx="3441877" cy="1098606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E76C" w14:textId="01976E6B" w:rsidR="00BE0F9A" w:rsidRDefault="00BE0F9A" w:rsidP="00BE0F9A">
      <w:pPr>
        <w:spacing w:before="120" w:after="120"/>
        <w:ind w:firstLineChars="83" w:firstLine="174"/>
        <w:rPr>
          <w:rFonts w:cs="Times New Roman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Pr="00BE0F9A">
        <w:rPr>
          <w:rFonts w:cs="Times New Roman" w:hint="eastAsia"/>
          <w:kern w:val="0"/>
          <w:sz w:val="24"/>
          <w:szCs w:val="24"/>
        </w:rPr>
        <w:t>（</w:t>
      </w:r>
      <w:r w:rsidRPr="00BE0F9A">
        <w:rPr>
          <w:rFonts w:cs="Times New Roman" w:hint="eastAsia"/>
          <w:kern w:val="0"/>
          <w:sz w:val="24"/>
          <w:szCs w:val="24"/>
        </w:rPr>
        <w:t>4</w:t>
      </w:r>
      <w:r w:rsidRPr="00BE0F9A">
        <w:rPr>
          <w:rFonts w:cs="Times New Roman" w:hint="eastAsia"/>
          <w:kern w:val="0"/>
          <w:sz w:val="24"/>
          <w:szCs w:val="24"/>
        </w:rPr>
        <w:t>）</w:t>
      </w:r>
      <w:r>
        <w:rPr>
          <w:rFonts w:cs="Times New Roman" w:hint="eastAsia"/>
          <w:kern w:val="0"/>
          <w:sz w:val="24"/>
          <w:szCs w:val="24"/>
        </w:rPr>
        <w:t>本服务器的其他功能：</w:t>
      </w:r>
    </w:p>
    <w:p w14:paraId="2973A024" w14:textId="1F7E952E" w:rsidR="00BE0F9A" w:rsidRDefault="00BE0F9A" w:rsidP="00BE0F9A">
      <w:pPr>
        <w:spacing w:before="120" w:after="120"/>
        <w:ind w:firstLineChars="83" w:firstLine="199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判断地址的类型（</w:t>
      </w:r>
      <w:r>
        <w:rPr>
          <w:rFonts w:cs="Times New Roman" w:hint="eastAsia"/>
          <w:kern w:val="0"/>
          <w:sz w:val="24"/>
          <w:szCs w:val="24"/>
        </w:rPr>
        <w:t>IP</w:t>
      </w:r>
      <w:r>
        <w:rPr>
          <w:rFonts w:cs="Times New Roman" w:hint="eastAsia"/>
          <w:kern w:val="0"/>
          <w:sz w:val="24"/>
          <w:szCs w:val="24"/>
        </w:rPr>
        <w:t>或者域名），判断</w:t>
      </w:r>
      <w:r>
        <w:rPr>
          <w:rFonts w:cs="Times New Roman" w:hint="eastAsia"/>
          <w:kern w:val="0"/>
          <w:sz w:val="24"/>
          <w:szCs w:val="24"/>
        </w:rPr>
        <w:t>s</w:t>
      </w:r>
      <w:r>
        <w:rPr>
          <w:rFonts w:cs="Times New Roman"/>
          <w:kern w:val="0"/>
          <w:sz w:val="24"/>
          <w:szCs w:val="24"/>
        </w:rPr>
        <w:t>ocks</w:t>
      </w:r>
      <w:r>
        <w:rPr>
          <w:rFonts w:cs="Times New Roman" w:hint="eastAsia"/>
          <w:kern w:val="0"/>
          <w:sz w:val="24"/>
          <w:szCs w:val="24"/>
        </w:rPr>
        <w:t>版本，依据不同版本做处理。</w:t>
      </w:r>
    </w:p>
    <w:p w14:paraId="562DBCDB" w14:textId="63F4080A" w:rsidR="00BE0F9A" w:rsidRDefault="00BE0F9A" w:rsidP="00BE0F9A">
      <w:pPr>
        <w:spacing w:before="120" w:after="120"/>
        <w:ind w:firstLineChars="83" w:firstLine="199"/>
        <w:rPr>
          <w:rFonts w:cs="Times New Roman"/>
          <w:kern w:val="0"/>
          <w:sz w:val="24"/>
          <w:szCs w:val="24"/>
        </w:rPr>
      </w:pPr>
    </w:p>
    <w:p w14:paraId="23E554BB" w14:textId="4C1A00C1" w:rsidR="00BE0F9A" w:rsidRDefault="00BE0F9A" w:rsidP="00BE0F9A">
      <w:pPr>
        <w:spacing w:before="120" w:after="120"/>
        <w:ind w:firstLineChars="83" w:firstLine="199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lastRenderedPageBreak/>
        <w:t xml:space="preserve">     b. </w:t>
      </w:r>
      <w:r>
        <w:rPr>
          <w:rFonts w:cs="Times New Roman" w:hint="eastAsia"/>
          <w:kern w:val="0"/>
          <w:sz w:val="24"/>
          <w:szCs w:val="24"/>
        </w:rPr>
        <w:t>编译和运行：</w:t>
      </w:r>
    </w:p>
    <w:p w14:paraId="1C9BDC82" w14:textId="6C39A731" w:rsidR="00BE0F9A" w:rsidRDefault="00BE0F9A" w:rsidP="00BE0F9A">
      <w:pPr>
        <w:spacing w:before="120" w:after="120"/>
        <w:ind w:firstLineChars="83" w:firstLine="199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 xml:space="preserve"> </w:t>
      </w:r>
      <w:r>
        <w:rPr>
          <w:rFonts w:cs="Times New Roman"/>
          <w:kern w:val="0"/>
          <w:sz w:val="24"/>
          <w:szCs w:val="24"/>
        </w:rPr>
        <w:t xml:space="preserve">  </w:t>
      </w:r>
      <w:r>
        <w:rPr>
          <w:rFonts w:cs="Times New Roman" w:hint="eastAsia"/>
          <w:kern w:val="0"/>
          <w:sz w:val="24"/>
          <w:szCs w:val="24"/>
        </w:rPr>
        <w:t>（</w:t>
      </w:r>
      <w:r>
        <w:rPr>
          <w:rFonts w:cs="Times New Roman" w:hint="eastAsia"/>
          <w:kern w:val="0"/>
          <w:sz w:val="24"/>
          <w:szCs w:val="24"/>
        </w:rPr>
        <w:t>1</w:t>
      </w:r>
      <w:r>
        <w:rPr>
          <w:rFonts w:cs="Times New Roman" w:hint="eastAsia"/>
          <w:kern w:val="0"/>
          <w:sz w:val="24"/>
          <w:szCs w:val="24"/>
        </w:rPr>
        <w:t>）安装</w:t>
      </w:r>
      <w:r>
        <w:rPr>
          <w:rFonts w:cs="Times New Roman"/>
          <w:kern w:val="0"/>
          <w:sz w:val="24"/>
          <w:szCs w:val="24"/>
        </w:rPr>
        <w:t xml:space="preserve">Cygwin </w:t>
      </w:r>
      <w:r>
        <w:rPr>
          <w:rFonts w:cs="Times New Roman" w:hint="eastAsia"/>
          <w:kern w:val="0"/>
          <w:sz w:val="24"/>
          <w:szCs w:val="24"/>
        </w:rPr>
        <w:t>程序模拟</w:t>
      </w:r>
      <w:r>
        <w:rPr>
          <w:rFonts w:cs="Times New Roman" w:hint="eastAsia"/>
          <w:kern w:val="0"/>
          <w:sz w:val="24"/>
          <w:szCs w:val="24"/>
        </w:rPr>
        <w:t>l</w:t>
      </w:r>
      <w:r>
        <w:rPr>
          <w:rFonts w:cs="Times New Roman"/>
          <w:kern w:val="0"/>
          <w:sz w:val="24"/>
          <w:szCs w:val="24"/>
        </w:rPr>
        <w:t>inux</w:t>
      </w:r>
      <w:r>
        <w:rPr>
          <w:rFonts w:cs="Times New Roman" w:hint="eastAsia"/>
          <w:kern w:val="0"/>
          <w:sz w:val="24"/>
          <w:szCs w:val="24"/>
        </w:rPr>
        <w:t>系统</w:t>
      </w:r>
    </w:p>
    <w:p w14:paraId="7ACFE4E1" w14:textId="1239BFEF" w:rsidR="00BE0F9A" w:rsidRDefault="00BE0F9A" w:rsidP="00BE0F9A">
      <w:pPr>
        <w:spacing w:before="120" w:after="120"/>
        <w:ind w:firstLineChars="83" w:firstLine="174"/>
        <w:rPr>
          <w:rFonts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9D2E02" wp14:editId="1FFAE75C">
            <wp:extent cx="5105662" cy="3956253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E61A" w14:textId="72FDD5F4" w:rsidR="00BE0F9A" w:rsidRDefault="00BE0F9A" w:rsidP="00BE0F9A">
      <w:pPr>
        <w:spacing w:before="120" w:after="120"/>
        <w:ind w:firstLineChars="83" w:firstLine="199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（</w:t>
      </w:r>
      <w:r>
        <w:rPr>
          <w:rFonts w:cs="Times New Roman" w:hint="eastAsia"/>
          <w:kern w:val="0"/>
          <w:sz w:val="24"/>
          <w:szCs w:val="24"/>
        </w:rPr>
        <w:t>2</w:t>
      </w:r>
      <w:r>
        <w:rPr>
          <w:rFonts w:cs="Times New Roman" w:hint="eastAsia"/>
          <w:kern w:val="0"/>
          <w:sz w:val="24"/>
          <w:szCs w:val="24"/>
        </w:rPr>
        <w:t>）编译文件：</w:t>
      </w:r>
      <w:r>
        <w:rPr>
          <w:rFonts w:cs="Times New Roman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4FD62D0B" wp14:editId="668AD829">
            <wp:extent cx="5274310" cy="3023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DD2B" w14:textId="4F739E0A" w:rsidR="00BE0F9A" w:rsidRDefault="00BE0F9A" w:rsidP="00BE0F9A">
      <w:pPr>
        <w:spacing w:before="120" w:after="120"/>
        <w:ind w:firstLineChars="83" w:firstLine="199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（</w:t>
      </w:r>
      <w:r>
        <w:rPr>
          <w:rFonts w:cs="Times New Roman" w:hint="eastAsia"/>
          <w:kern w:val="0"/>
          <w:sz w:val="24"/>
          <w:szCs w:val="24"/>
        </w:rPr>
        <w:t>3</w:t>
      </w:r>
      <w:r>
        <w:rPr>
          <w:rFonts w:cs="Times New Roman" w:hint="eastAsia"/>
          <w:kern w:val="0"/>
          <w:sz w:val="24"/>
          <w:szCs w:val="24"/>
        </w:rPr>
        <w:t>）运行</w:t>
      </w:r>
    </w:p>
    <w:p w14:paraId="2182B50F" w14:textId="18E299D7" w:rsidR="00BE0F9A" w:rsidRDefault="00BE0F9A" w:rsidP="00BE0F9A">
      <w:pPr>
        <w:spacing w:before="120" w:after="120"/>
        <w:ind w:firstLineChars="83" w:firstLine="174"/>
        <w:rPr>
          <w:rFonts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C2B598" wp14:editId="4EBD608F">
            <wp:extent cx="5274310" cy="36906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9290" w14:textId="615357DB" w:rsidR="00BE0F9A" w:rsidRDefault="00BE0F9A" w:rsidP="00BE0F9A">
      <w:pPr>
        <w:spacing w:before="120" w:after="120"/>
        <w:ind w:firstLineChars="83" w:firstLine="199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（</w:t>
      </w:r>
      <w:r w:rsidR="002F61F9">
        <w:rPr>
          <w:rFonts w:cs="Times New Roman" w:hint="eastAsia"/>
          <w:kern w:val="0"/>
          <w:sz w:val="24"/>
          <w:szCs w:val="24"/>
        </w:rPr>
        <w:t>4</w:t>
      </w:r>
      <w:r>
        <w:rPr>
          <w:rFonts w:cs="Times New Roman" w:hint="eastAsia"/>
          <w:kern w:val="0"/>
          <w:sz w:val="24"/>
          <w:szCs w:val="24"/>
        </w:rPr>
        <w:t>）</w:t>
      </w:r>
      <w:r w:rsidR="002F61F9">
        <w:rPr>
          <w:rFonts w:cs="Times New Roman" w:hint="eastAsia"/>
          <w:kern w:val="0"/>
          <w:sz w:val="24"/>
          <w:szCs w:val="24"/>
        </w:rPr>
        <w:t>不足：</w:t>
      </w:r>
    </w:p>
    <w:p w14:paraId="555E5FB9" w14:textId="3C6EFF0F" w:rsidR="002F61F9" w:rsidRDefault="002F61F9" w:rsidP="00BE0F9A">
      <w:pPr>
        <w:spacing w:before="120" w:after="120"/>
        <w:ind w:firstLineChars="83" w:firstLine="199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在虚拟机上尝试使用本代理服务器上网，但在仅主机模式下没有实现。</w:t>
      </w:r>
    </w:p>
    <w:p w14:paraId="054E871E" w14:textId="77777777" w:rsidR="00BE0F9A" w:rsidRDefault="00BE0F9A" w:rsidP="00BE0F9A">
      <w:pPr>
        <w:spacing w:before="120" w:after="120"/>
        <w:ind w:firstLineChars="83" w:firstLine="174"/>
      </w:pPr>
    </w:p>
    <w:permEnd w:id="1931828169"/>
    <w:p w14:paraId="6B518D98" w14:textId="77777777"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14:paraId="487DEAFA" w14:textId="2602583A" w:rsidR="00F855F6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577989999" w:edGrp="everyone"/>
    </w:p>
    <w:p w14:paraId="42FF6E28" w14:textId="195AC827" w:rsidR="00D80DB3" w:rsidRDefault="00D80DB3" w:rsidP="000A6C1A">
      <w:pPr>
        <w:pStyle w:val="a0"/>
        <w:spacing w:before="120" w:after="120"/>
        <w:ind w:firstLine="480"/>
        <w:rPr>
          <w:rFonts w:hint="eastAsia"/>
        </w:rPr>
      </w:pPr>
      <w:r w:rsidRPr="00D80DB3">
        <w:t>https://github.com/ikekeer/ComputerNetwork/tree/main/E</w:t>
      </w:r>
      <w:r>
        <w:t>7</w:t>
      </w:r>
      <w:r w:rsidRPr="00D80DB3">
        <w:t>_4218</w:t>
      </w:r>
    </w:p>
    <w:permEnd w:id="1577989999"/>
    <w:p w14:paraId="32B1EEBD" w14:textId="058A4EEC" w:rsidR="000A6C1A" w:rsidRPr="000A6C1A" w:rsidRDefault="000A6C1A" w:rsidP="000A6C1A">
      <w:pPr>
        <w:pStyle w:val="a0"/>
        <w:spacing w:before="120" w:after="120"/>
        <w:ind w:firstLine="480"/>
      </w:pPr>
    </w:p>
    <w:p w14:paraId="6F209F80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实验总结</w:t>
      </w:r>
    </w:p>
    <w:p w14:paraId="5193DF58" w14:textId="4598BC30" w:rsidR="00361252" w:rsidRDefault="00012E62" w:rsidP="00361252">
      <w:pPr>
        <w:pStyle w:val="a0"/>
        <w:spacing w:before="120" w:after="120"/>
        <w:ind w:firstLine="480"/>
      </w:pPr>
      <w:permStart w:id="201789407" w:edGrp="everyone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）详细了解</w:t>
      </w:r>
      <w:r>
        <w:rPr>
          <w:rFonts w:hint="eastAsia"/>
        </w:rPr>
        <w:t>s</w:t>
      </w:r>
      <w:r>
        <w:t>ocks5</w:t>
      </w:r>
      <w:r>
        <w:rPr>
          <w:rFonts w:hint="eastAsia"/>
        </w:rPr>
        <w:t>协议过程：</w:t>
      </w:r>
    </w:p>
    <w:p w14:paraId="32220C48" w14:textId="58D232BD" w:rsidR="00012E62" w:rsidRDefault="00012E62" w:rsidP="00361252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48A6E2EA" wp14:editId="0F089F41">
            <wp:extent cx="4240928" cy="13716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914" cy="13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DAF6" w14:textId="52BEA1A7" w:rsidR="00012E62" w:rsidRDefault="00012E62" w:rsidP="00012E62">
      <w:pPr>
        <w:pStyle w:val="a0"/>
        <w:spacing w:before="120" w:after="120"/>
        <w:ind w:firstLine="480"/>
      </w:pPr>
      <w:r>
        <w:rPr>
          <w:rFonts w:hint="eastAsia"/>
        </w:rPr>
        <w:t>客户端连接上代理服务器之后需要发送请求告知服务器目前的</w:t>
      </w:r>
      <w:r>
        <w:rPr>
          <w:rFonts w:hint="eastAsia"/>
        </w:rPr>
        <w:t>socks</w:t>
      </w:r>
      <w:r>
        <w:rPr>
          <w:rFonts w:hint="eastAsia"/>
        </w:rPr>
        <w:t>协议版本以及支持的认证方式；</w:t>
      </w:r>
    </w:p>
    <w:p w14:paraId="2C5DC850" w14:textId="56DF22CA" w:rsidR="00012E62" w:rsidRDefault="00012E62" w:rsidP="00012E62">
      <w:pPr>
        <w:pStyle w:val="a0"/>
        <w:spacing w:before="120" w:after="120"/>
        <w:ind w:firstLine="480"/>
      </w:pPr>
      <w:r>
        <w:rPr>
          <w:rFonts w:hint="eastAsia"/>
        </w:rPr>
        <w:t>代理服务器收到请求后根据其设定的认证方式返回给客户端；</w:t>
      </w:r>
    </w:p>
    <w:p w14:paraId="24DA80B4" w14:textId="4E1B10B4" w:rsidR="00012E62" w:rsidRDefault="00012E62" w:rsidP="00012E62">
      <w:pPr>
        <w:pStyle w:val="a0"/>
        <w:spacing w:before="120" w:after="120"/>
        <w:ind w:firstLine="480"/>
      </w:pPr>
      <w:r>
        <w:rPr>
          <w:rFonts w:hint="eastAsia"/>
        </w:rPr>
        <w:t>如果代理服务器不需要认证，客户端将直接向代理服务器发起真实请求；</w:t>
      </w:r>
    </w:p>
    <w:p w14:paraId="6D88327C" w14:textId="0093158C" w:rsidR="00012E62" w:rsidRDefault="00012E62" w:rsidP="00012E62">
      <w:pPr>
        <w:pStyle w:val="a0"/>
        <w:spacing w:before="120" w:after="120"/>
        <w:ind w:firstLine="480"/>
      </w:pPr>
      <w:r>
        <w:rPr>
          <w:rFonts w:hint="eastAsia"/>
        </w:rPr>
        <w:t>代理服务器收到该请求之后连接客户端请求的目标服务器；</w:t>
      </w:r>
    </w:p>
    <w:p w14:paraId="12F16A5C" w14:textId="04B6CA46" w:rsidR="00012E62" w:rsidRDefault="00012E62" w:rsidP="00012E62">
      <w:pPr>
        <w:pStyle w:val="a0"/>
        <w:spacing w:before="120" w:after="120"/>
        <w:ind w:firstLine="480"/>
      </w:pPr>
      <w:r>
        <w:rPr>
          <w:rFonts w:hint="eastAsia"/>
        </w:rPr>
        <w:t>代理服务器开始转发客户端与目标服务器之间的流量。</w:t>
      </w:r>
    </w:p>
    <w:p w14:paraId="737AA58F" w14:textId="10FA22EC" w:rsidR="00012E62" w:rsidRPr="00012E62" w:rsidRDefault="00012E62" w:rsidP="00012E62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）虚拟机在仅主机模式下只能连接子网的主机，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和桥接模式可以连接外网。</w:t>
      </w:r>
      <w:r w:rsidR="00EA1F03">
        <w:rPr>
          <w:rFonts w:hint="eastAsia"/>
        </w:rPr>
        <w:t>代理服务器可以帮助虚拟机在仅主机模式下连接外网。</w:t>
      </w:r>
    </w:p>
    <w:permEnd w:id="201789407"/>
    <w:p w14:paraId="68B7A4B2" w14:textId="77777777" w:rsidR="00012E62" w:rsidRDefault="00012E62" w:rsidP="00361252">
      <w:pPr>
        <w:pStyle w:val="a0"/>
        <w:spacing w:before="120" w:after="120"/>
        <w:ind w:firstLine="480"/>
      </w:pPr>
    </w:p>
    <w:sectPr w:rsidR="00012E62" w:rsidSect="00020260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EAAE9" w14:textId="77777777" w:rsidR="00043964" w:rsidRDefault="00043964">
      <w:r>
        <w:separator/>
      </w:r>
    </w:p>
  </w:endnote>
  <w:endnote w:type="continuationSeparator" w:id="0">
    <w:p w14:paraId="0015D766" w14:textId="77777777" w:rsidR="00043964" w:rsidRDefault="0004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B301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21BCF" w14:textId="77777777" w:rsidR="00043964" w:rsidRDefault="00043964">
      <w:r>
        <w:separator/>
      </w:r>
    </w:p>
  </w:footnote>
  <w:footnote w:type="continuationSeparator" w:id="0">
    <w:p w14:paraId="2CB28571" w14:textId="77777777" w:rsidR="00043964" w:rsidRDefault="0004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CACE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2++ScBEHiFgy8++E2O0hsof/OGj6hy4c1oz8O7heQ0KG5FKOD4o/FSmcFx58RkcIlETrxy/xtdTx1JF7N6Zq1A==" w:salt="XDFwVkeKBaEgKkeKTrilb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F6"/>
    <w:rsid w:val="00012E62"/>
    <w:rsid w:val="00043964"/>
    <w:rsid w:val="00090144"/>
    <w:rsid w:val="000A6C1A"/>
    <w:rsid w:val="001B6A37"/>
    <w:rsid w:val="00205414"/>
    <w:rsid w:val="002A021F"/>
    <w:rsid w:val="002F61F9"/>
    <w:rsid w:val="003150B4"/>
    <w:rsid w:val="00361252"/>
    <w:rsid w:val="004A1066"/>
    <w:rsid w:val="004F3C30"/>
    <w:rsid w:val="006655AA"/>
    <w:rsid w:val="006825CB"/>
    <w:rsid w:val="006E7238"/>
    <w:rsid w:val="008063D1"/>
    <w:rsid w:val="008710F5"/>
    <w:rsid w:val="009C2027"/>
    <w:rsid w:val="00A7084B"/>
    <w:rsid w:val="00B02959"/>
    <w:rsid w:val="00B04A40"/>
    <w:rsid w:val="00BE0F9A"/>
    <w:rsid w:val="00D80DB3"/>
    <w:rsid w:val="00E67485"/>
    <w:rsid w:val="00EA1F03"/>
    <w:rsid w:val="00EB5D96"/>
    <w:rsid w:val="00F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94FB3"/>
  <w15:chartTrackingRefBased/>
  <w15:docId w15:val="{9AEA28C0-B136-4026-9521-3D70E8EF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487;&#21487;&#20799;\Desktop\&#23454;&#39564;&#25253;&#21578;&#26684;&#24335;&#65288;20210527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实验报告格式（20210527更新）.dotx</Template>
  <TotalTime>26</TotalTime>
  <Pages>7</Pages>
  <Words>166</Words>
  <Characters>947</Characters>
  <Application>Microsoft Office Word</Application>
  <DocSecurity>8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姬颖超</dc:creator>
  <cp:keywords/>
  <dc:description/>
  <cp:lastModifiedBy>毛毛 羽</cp:lastModifiedBy>
  <cp:revision>4</cp:revision>
  <dcterms:created xsi:type="dcterms:W3CDTF">2021-06-10T19:43:00Z</dcterms:created>
  <dcterms:modified xsi:type="dcterms:W3CDTF">2021-06-10T20:11:00Z</dcterms:modified>
</cp:coreProperties>
</file>